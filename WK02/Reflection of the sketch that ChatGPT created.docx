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D3E" w:rsidRDefault="00580D3E" w:rsidP="00580D3E">
      <w:pPr>
        <w:spacing w:line="360" w:lineRule="auto"/>
        <w:jc w:val="center"/>
      </w:pPr>
    </w:p>
    <w:p w:rsidR="001C3D94" w:rsidRDefault="001C3D94" w:rsidP="001C3D94"/>
    <w:p w:rsidR="00B40E55" w:rsidRDefault="00741C02" w:rsidP="00B40E55">
      <w:pPr>
        <w:spacing w:after="240" w:line="276" w:lineRule="auto"/>
        <w:jc w:val="center"/>
        <w:rPr>
          <w:rFonts w:ascii="Apple SD Gothic Neo" w:eastAsia="Apple SD Gothic Neo" w:hAnsi="Apple SD Gothic Neo" w:cs="Cordia New"/>
          <w:sz w:val="22"/>
          <w:szCs w:val="22"/>
        </w:rPr>
      </w:pPr>
      <w:r w:rsidRPr="00741C02">
        <w:rPr>
          <w:rFonts w:ascii="Apple SD Gothic Neo" w:eastAsia="Apple SD Gothic Neo" w:hAnsi="Apple SD Gothic Neo" w:cs="Cordia New"/>
          <w:sz w:val="22"/>
          <w:szCs w:val="22"/>
        </w:rPr>
        <w:t xml:space="preserve">Reflection of </w:t>
      </w:r>
      <w:r>
        <w:rPr>
          <w:rFonts w:ascii="Apple SD Gothic Neo" w:eastAsia="Apple SD Gothic Neo" w:hAnsi="Apple SD Gothic Neo" w:cs="Cordia New"/>
          <w:sz w:val="22"/>
          <w:szCs w:val="22"/>
        </w:rPr>
        <w:t xml:space="preserve">the </w:t>
      </w:r>
      <w:r w:rsidRPr="00741C02">
        <w:rPr>
          <w:rFonts w:ascii="Apple SD Gothic Neo" w:eastAsia="Apple SD Gothic Neo" w:hAnsi="Apple SD Gothic Neo" w:cs="Cordia New"/>
          <w:sz w:val="22"/>
          <w:szCs w:val="22"/>
        </w:rPr>
        <w:t xml:space="preserve">sketch that </w:t>
      </w:r>
      <w:proofErr w:type="spellStart"/>
      <w:r w:rsidRPr="00741C02">
        <w:rPr>
          <w:rFonts w:ascii="Apple SD Gothic Neo" w:eastAsia="Apple SD Gothic Neo" w:hAnsi="Apple SD Gothic Neo" w:cs="Cordia New"/>
          <w:sz w:val="22"/>
          <w:szCs w:val="22"/>
        </w:rPr>
        <w:t>ChatGPT</w:t>
      </w:r>
      <w:proofErr w:type="spellEnd"/>
      <w:r w:rsidRPr="00741C02">
        <w:rPr>
          <w:rFonts w:ascii="Apple SD Gothic Neo" w:eastAsia="Apple SD Gothic Neo" w:hAnsi="Apple SD Gothic Neo" w:cs="Cordia New"/>
          <w:sz w:val="22"/>
          <w:szCs w:val="22"/>
        </w:rPr>
        <w:t xml:space="preserve"> created</w:t>
      </w:r>
    </w:p>
    <w:p w:rsidR="00714554" w:rsidRPr="00B40E55" w:rsidRDefault="00741C02" w:rsidP="00B40E55">
      <w:pPr>
        <w:spacing w:after="240" w:line="276" w:lineRule="auto"/>
        <w:jc w:val="center"/>
        <w:rPr>
          <w:rFonts w:ascii="Apple SD Gothic Neo" w:eastAsia="Apple SD Gothic Neo" w:hAnsi="Apple SD Gothic Neo" w:cs="Cordia New"/>
          <w:sz w:val="22"/>
          <w:szCs w:val="22"/>
        </w:rPr>
      </w:pPr>
      <w:r>
        <w:rPr>
          <w:rFonts w:ascii="Apple SD Gothic Neo" w:eastAsia="Apple SD Gothic Neo" w:hAnsi="Apple SD Gothic Neo" w:cs="Cordia New"/>
          <w:sz w:val="22"/>
          <w:szCs w:val="22"/>
        </w:rPr>
        <w:tab/>
      </w:r>
    </w:p>
    <w:p w:rsidR="00714554" w:rsidRPr="00B40E55" w:rsidRDefault="00714554" w:rsidP="00B40E55">
      <w:pPr>
        <w:spacing w:after="240" w:line="276" w:lineRule="auto"/>
        <w:ind w:firstLine="720"/>
        <w:rPr>
          <w:rFonts w:asciiTheme="majorHAnsi" w:eastAsia="Apple SD Gothic Neo" w:hAnsiTheme="majorHAnsi" w:cstheme="majorHAnsi"/>
        </w:rPr>
      </w:pPr>
      <w:r w:rsidRPr="00B40E55">
        <w:rPr>
          <w:rFonts w:asciiTheme="majorHAnsi" w:eastAsia="Apple SD Gothic Neo" w:hAnsiTheme="majorHAnsi" w:cstheme="majorHAnsi"/>
        </w:rPr>
        <w:t xml:space="preserve">In my attempt to use </w:t>
      </w:r>
      <w:proofErr w:type="spellStart"/>
      <w:r w:rsidRPr="00B40E55">
        <w:rPr>
          <w:rFonts w:asciiTheme="majorHAnsi" w:eastAsia="Apple SD Gothic Neo" w:hAnsiTheme="majorHAnsi" w:cstheme="majorHAnsi"/>
        </w:rPr>
        <w:t>ChatGPT</w:t>
      </w:r>
      <w:proofErr w:type="spellEnd"/>
      <w:r w:rsidRPr="00B40E55">
        <w:rPr>
          <w:rFonts w:asciiTheme="majorHAnsi" w:eastAsia="Apple SD Gothic Neo" w:hAnsiTheme="majorHAnsi" w:cstheme="majorHAnsi"/>
        </w:rPr>
        <w:t xml:space="preserve"> </w:t>
      </w:r>
      <w:r w:rsidRPr="00B40E55">
        <w:rPr>
          <w:rFonts w:asciiTheme="majorHAnsi" w:eastAsia="Apple SD Gothic Neo" w:hAnsiTheme="majorHAnsi" w:cstheme="majorHAnsi"/>
        </w:rPr>
        <w:t>to generate p5.js coding that would depict</w:t>
      </w:r>
      <w:r w:rsidRPr="00B40E55">
        <w:rPr>
          <w:rFonts w:asciiTheme="majorHAnsi" w:eastAsia="Apple SD Gothic Neo" w:hAnsiTheme="majorHAnsi" w:cstheme="majorHAnsi"/>
        </w:rPr>
        <w:t xml:space="preserve"> a </w:t>
      </w:r>
      <w:r w:rsidRPr="00B40E55">
        <w:rPr>
          <w:rFonts w:asciiTheme="majorHAnsi" w:eastAsia="Apple SD Gothic Neo" w:hAnsiTheme="majorHAnsi" w:cstheme="majorHAnsi"/>
        </w:rPr>
        <w:t xml:space="preserve">piece of </w:t>
      </w:r>
      <w:r w:rsidRPr="00B40E55">
        <w:rPr>
          <w:rFonts w:asciiTheme="majorHAnsi" w:eastAsia="Apple SD Gothic Neo" w:hAnsiTheme="majorHAnsi" w:cstheme="majorHAnsi"/>
        </w:rPr>
        <w:t xml:space="preserve">Strawberry Rhubarb pie, the resulting output more closely resembled a pizza with a single slice </w:t>
      </w:r>
      <w:r w:rsidRPr="00B40E55">
        <w:rPr>
          <w:rFonts w:asciiTheme="majorHAnsi" w:eastAsia="Apple SD Gothic Neo" w:hAnsiTheme="majorHAnsi" w:cstheme="majorHAnsi"/>
        </w:rPr>
        <w:t xml:space="preserve">of pizza </w:t>
      </w:r>
      <w:r w:rsidRPr="00B40E55">
        <w:rPr>
          <w:rFonts w:asciiTheme="majorHAnsi" w:eastAsia="Apple SD Gothic Neo" w:hAnsiTheme="majorHAnsi" w:cstheme="majorHAnsi"/>
        </w:rPr>
        <w:t xml:space="preserve">missing rather than the intended representation of a delicious </w:t>
      </w:r>
      <w:r w:rsidRPr="00B40E55">
        <w:rPr>
          <w:rFonts w:asciiTheme="majorHAnsi" w:eastAsia="Apple SD Gothic Neo" w:hAnsiTheme="majorHAnsi" w:cstheme="majorHAnsi"/>
        </w:rPr>
        <w:t xml:space="preserve">piece of </w:t>
      </w:r>
      <w:r w:rsidRPr="00B40E55">
        <w:rPr>
          <w:rFonts w:asciiTheme="majorHAnsi" w:eastAsia="Apple SD Gothic Neo" w:hAnsiTheme="majorHAnsi" w:cstheme="majorHAnsi"/>
        </w:rPr>
        <w:t>pie</w:t>
      </w:r>
      <w:r w:rsidRPr="00B40E55">
        <w:rPr>
          <w:rFonts w:asciiTheme="majorHAnsi" w:eastAsia="Apple SD Gothic Neo" w:hAnsiTheme="majorHAnsi" w:cstheme="majorHAnsi"/>
        </w:rPr>
        <w:t xml:space="preserve"> topped</w:t>
      </w:r>
      <w:r w:rsidRPr="00B40E55">
        <w:rPr>
          <w:rFonts w:asciiTheme="majorHAnsi" w:eastAsia="Apple SD Gothic Neo" w:hAnsiTheme="majorHAnsi" w:cstheme="majorHAnsi"/>
        </w:rPr>
        <w:t xml:space="preserve"> with whipped cream. The outcome was surprising, as I had initially expected a visually appealing and accurate depiction.</w:t>
      </w:r>
    </w:p>
    <w:p w:rsidR="00714554" w:rsidRPr="00B40E55" w:rsidRDefault="00714554" w:rsidP="00B40E55">
      <w:pPr>
        <w:spacing w:after="240" w:line="276" w:lineRule="auto"/>
        <w:ind w:firstLine="720"/>
        <w:rPr>
          <w:rFonts w:asciiTheme="majorHAnsi" w:eastAsia="Apple SD Gothic Neo" w:hAnsiTheme="majorHAnsi" w:cstheme="majorHAnsi"/>
        </w:rPr>
      </w:pPr>
      <w:r w:rsidRPr="00B40E55">
        <w:rPr>
          <w:rFonts w:asciiTheme="majorHAnsi" w:eastAsia="Apple SD Gothic Neo" w:hAnsiTheme="majorHAnsi" w:cstheme="majorHAnsi"/>
        </w:rPr>
        <w:t xml:space="preserve">I </w:t>
      </w:r>
      <w:r w:rsidRPr="00B40E55">
        <w:rPr>
          <w:rFonts w:asciiTheme="majorHAnsi" w:eastAsia="Apple SD Gothic Neo" w:hAnsiTheme="majorHAnsi" w:cstheme="majorHAnsi"/>
        </w:rPr>
        <w:t>continued</w:t>
      </w:r>
      <w:r w:rsidRPr="00B40E55">
        <w:rPr>
          <w:rFonts w:asciiTheme="majorHAnsi" w:eastAsia="Apple SD Gothic Neo" w:hAnsiTheme="majorHAnsi" w:cstheme="majorHAnsi"/>
        </w:rPr>
        <w:t xml:space="preserve"> </w:t>
      </w:r>
      <w:r w:rsidRPr="00B40E55">
        <w:rPr>
          <w:rFonts w:asciiTheme="majorHAnsi" w:eastAsia="Apple SD Gothic Neo" w:hAnsiTheme="majorHAnsi" w:cstheme="majorHAnsi"/>
        </w:rPr>
        <w:t>to</w:t>
      </w:r>
      <w:r w:rsidRPr="00B40E55">
        <w:rPr>
          <w:rFonts w:asciiTheme="majorHAnsi" w:eastAsia="Apple SD Gothic Neo" w:hAnsiTheme="majorHAnsi" w:cstheme="majorHAnsi"/>
        </w:rPr>
        <w:t xml:space="preserve"> experiment with different phras</w:t>
      </w:r>
      <w:r w:rsidRPr="00B40E55">
        <w:rPr>
          <w:rFonts w:asciiTheme="majorHAnsi" w:eastAsia="Apple SD Gothic Neo" w:hAnsiTheme="majorHAnsi" w:cstheme="majorHAnsi"/>
        </w:rPr>
        <w:t>es to achieve</w:t>
      </w:r>
      <w:r w:rsidRPr="00B40E55">
        <w:rPr>
          <w:rFonts w:asciiTheme="majorHAnsi" w:eastAsia="Apple SD Gothic Neo" w:hAnsiTheme="majorHAnsi" w:cstheme="majorHAnsi"/>
        </w:rPr>
        <w:t xml:space="preserve"> a more accurate representation of the desired pie image. Unfortunately, my attempts proved futile, prompting me to embrace the unexpected twist and </w:t>
      </w:r>
      <w:r w:rsidR="00B40E55" w:rsidRPr="00B40E55">
        <w:rPr>
          <w:rFonts w:asciiTheme="majorHAnsi" w:eastAsia="Apple SD Gothic Neo" w:hAnsiTheme="majorHAnsi" w:cstheme="majorHAnsi"/>
        </w:rPr>
        <w:t>change from</w:t>
      </w:r>
      <w:r w:rsidRPr="00B40E55">
        <w:rPr>
          <w:rFonts w:asciiTheme="majorHAnsi" w:eastAsia="Apple SD Gothic Neo" w:hAnsiTheme="majorHAnsi" w:cstheme="majorHAnsi"/>
        </w:rPr>
        <w:t xml:space="preserve"> creating </w:t>
      </w:r>
      <w:r w:rsidR="00B40E55" w:rsidRPr="00B40E55">
        <w:rPr>
          <w:rFonts w:asciiTheme="majorHAnsi" w:eastAsia="Apple SD Gothic Neo" w:hAnsiTheme="majorHAnsi" w:cstheme="majorHAnsi"/>
        </w:rPr>
        <w:t xml:space="preserve">a piece of pie to </w:t>
      </w:r>
      <w:r w:rsidR="00B40E55">
        <w:rPr>
          <w:rFonts w:asciiTheme="majorHAnsi" w:eastAsia="Apple SD Gothic Neo" w:hAnsiTheme="majorHAnsi" w:cstheme="majorHAnsi"/>
        </w:rPr>
        <w:t xml:space="preserve">a pepperoni </w:t>
      </w:r>
      <w:r w:rsidRPr="00B40E55">
        <w:rPr>
          <w:rFonts w:asciiTheme="majorHAnsi" w:eastAsia="Apple SD Gothic Neo" w:hAnsiTheme="majorHAnsi" w:cstheme="majorHAnsi"/>
        </w:rPr>
        <w:t>pizza. This unexpected turn of events reminded me of the delightful homemade pizza my grandson</w:t>
      </w:r>
      <w:r w:rsidR="00B40E55" w:rsidRPr="00B40E55">
        <w:rPr>
          <w:rFonts w:asciiTheme="majorHAnsi" w:eastAsia="Apple SD Gothic Neo" w:hAnsiTheme="majorHAnsi" w:cstheme="majorHAnsi"/>
        </w:rPr>
        <w:t>,</w:t>
      </w:r>
      <w:r w:rsidRPr="00B40E55">
        <w:rPr>
          <w:rFonts w:asciiTheme="majorHAnsi" w:eastAsia="Apple SD Gothic Neo" w:hAnsiTheme="majorHAnsi" w:cstheme="majorHAnsi"/>
        </w:rPr>
        <w:t xml:space="preserve"> </w:t>
      </w:r>
      <w:r w:rsidR="00B40E55" w:rsidRPr="00B40E55">
        <w:rPr>
          <w:rFonts w:asciiTheme="majorHAnsi" w:eastAsia="Apple SD Gothic Neo" w:hAnsiTheme="majorHAnsi" w:cstheme="majorHAnsi"/>
        </w:rPr>
        <w:t xml:space="preserve">and I </w:t>
      </w:r>
      <w:r w:rsidRPr="00B40E55">
        <w:rPr>
          <w:rFonts w:asciiTheme="majorHAnsi" w:eastAsia="Apple SD Gothic Neo" w:hAnsiTheme="majorHAnsi" w:cstheme="majorHAnsi"/>
        </w:rPr>
        <w:t>prepared for our Sunday dinner.</w:t>
      </w:r>
    </w:p>
    <w:p w:rsidR="00714554" w:rsidRPr="00B40E55" w:rsidRDefault="00714554" w:rsidP="00B40E55">
      <w:pPr>
        <w:spacing w:after="240" w:line="276" w:lineRule="auto"/>
        <w:ind w:firstLine="720"/>
        <w:rPr>
          <w:rFonts w:asciiTheme="majorHAnsi" w:eastAsia="Apple SD Gothic Neo" w:hAnsiTheme="majorHAnsi" w:cstheme="majorHAnsi"/>
        </w:rPr>
      </w:pPr>
      <w:r w:rsidRPr="00B40E55">
        <w:rPr>
          <w:rFonts w:asciiTheme="majorHAnsi" w:eastAsia="Apple SD Gothic Neo" w:hAnsiTheme="majorHAnsi" w:cstheme="majorHAnsi"/>
        </w:rPr>
        <w:t xml:space="preserve">In summary, although my initial goal of generating a Strawberry Rhubarb pie </w:t>
      </w:r>
      <w:r w:rsidR="00B40E55" w:rsidRPr="00B40E55">
        <w:rPr>
          <w:rFonts w:asciiTheme="majorHAnsi" w:eastAsia="Apple SD Gothic Neo" w:hAnsiTheme="majorHAnsi" w:cstheme="majorHAnsi"/>
        </w:rPr>
        <w:t>was not</w:t>
      </w:r>
      <w:r w:rsidRPr="00B40E55">
        <w:rPr>
          <w:rFonts w:asciiTheme="majorHAnsi" w:eastAsia="Apple SD Gothic Neo" w:hAnsiTheme="majorHAnsi" w:cstheme="majorHAnsi"/>
        </w:rPr>
        <w:t xml:space="preserve"> achieved, the experience led to </w:t>
      </w:r>
      <w:r w:rsidRPr="00B40E55">
        <w:rPr>
          <w:rFonts w:asciiTheme="majorHAnsi" w:eastAsia="Apple SD Gothic Neo" w:hAnsiTheme="majorHAnsi" w:cstheme="majorHAnsi"/>
        </w:rPr>
        <w:t>creating</w:t>
      </w:r>
      <w:r w:rsidRPr="00B40E55">
        <w:rPr>
          <w:rFonts w:asciiTheme="majorHAnsi" w:eastAsia="Apple SD Gothic Neo" w:hAnsiTheme="majorHAnsi" w:cstheme="majorHAnsi"/>
        </w:rPr>
        <w:t xml:space="preserve"> a charming pizza representation, showcasing the creative and unpredictable nature of using </w:t>
      </w:r>
      <w:proofErr w:type="spellStart"/>
      <w:r w:rsidRPr="00B40E55">
        <w:rPr>
          <w:rFonts w:asciiTheme="majorHAnsi" w:eastAsia="Apple SD Gothic Neo" w:hAnsiTheme="majorHAnsi" w:cstheme="majorHAnsi"/>
        </w:rPr>
        <w:t>ChatGPT</w:t>
      </w:r>
      <w:proofErr w:type="spellEnd"/>
      <w:r w:rsidRPr="00B40E55">
        <w:rPr>
          <w:rFonts w:asciiTheme="majorHAnsi" w:eastAsia="Apple SD Gothic Neo" w:hAnsiTheme="majorHAnsi" w:cstheme="majorHAnsi"/>
        </w:rPr>
        <w:t xml:space="preserve"> for artistic endeavors.</w:t>
      </w:r>
    </w:p>
    <w:sectPr w:rsidR="00714554" w:rsidRPr="00B40E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66E7" w:rsidRDefault="00D966E7" w:rsidP="00580D3E">
      <w:r>
        <w:separator/>
      </w:r>
    </w:p>
  </w:endnote>
  <w:endnote w:type="continuationSeparator" w:id="0">
    <w:p w:rsidR="00D966E7" w:rsidRDefault="00D966E7" w:rsidP="0058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SD Gothic Neo Light">
    <w:altName w:val="APPLE SD GOTHIC NEO LIGHT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66E7" w:rsidRDefault="00D966E7" w:rsidP="00580D3E">
      <w:r>
        <w:separator/>
      </w:r>
    </w:p>
  </w:footnote>
  <w:footnote w:type="continuationSeparator" w:id="0">
    <w:p w:rsidR="00D966E7" w:rsidRDefault="00D966E7" w:rsidP="00580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10E" w:rsidRPr="00A7610E" w:rsidRDefault="00580D3E" w:rsidP="00A7610E">
    <w:pPr>
      <w:pStyle w:val="Header"/>
      <w:jc w:val="right"/>
      <w:rPr>
        <w:rFonts w:ascii="Apple SD Gothic Neo Light" w:eastAsia="Apple SD Gothic Neo Light" w:hAnsi="Apple SD Gothic Neo Light"/>
      </w:rPr>
    </w:pPr>
    <w:r w:rsidRPr="005D2C83">
      <w:rPr>
        <w:rFonts w:ascii="Apple SD Gothic Neo Light" w:eastAsia="Apple SD Gothic Neo Light" w:hAnsi="Apple SD Gothic Neo Light"/>
      </w:rPr>
      <w:t>Rhonda Aubert</w:t>
    </w:r>
  </w:p>
  <w:p w:rsidR="00A7610E" w:rsidRDefault="00A7610E" w:rsidP="00A7610E">
    <w:pPr>
      <w:pStyle w:val="Header"/>
      <w:jc w:val="right"/>
      <w:rPr>
        <w:rFonts w:ascii="Apple SD Gothic Neo Light" w:eastAsia="Apple SD Gothic Neo Light" w:hAnsi="Apple SD Gothic Neo Light"/>
      </w:rPr>
    </w:pPr>
    <w:r w:rsidRPr="00A7610E">
      <w:rPr>
        <w:rFonts w:ascii="Apple SD Gothic Neo Light" w:eastAsia="Apple SD Gothic Neo Light" w:hAnsi="Apple SD Gothic Neo Light"/>
      </w:rPr>
      <w:t>Creative Coding II (Sect: 01, 32553, Spring 2024)</w:t>
    </w:r>
  </w:p>
  <w:p w:rsidR="00580D3E" w:rsidRPr="005D2C83" w:rsidRDefault="00580D3E" w:rsidP="00A7610E">
    <w:pPr>
      <w:pStyle w:val="Header"/>
      <w:jc w:val="right"/>
      <w:rPr>
        <w:rFonts w:ascii="Apple SD Gothic Neo Light" w:eastAsia="Apple SD Gothic Neo Light" w:hAnsi="Apple SD Gothic Neo Light"/>
      </w:rPr>
    </w:pPr>
    <w:r w:rsidRPr="005D2C83">
      <w:rPr>
        <w:rFonts w:ascii="Apple SD Gothic Neo Light" w:eastAsia="Apple SD Gothic Neo Light" w:hAnsi="Apple SD Gothic Neo Light"/>
      </w:rPr>
      <w:t>Homework Week-</w:t>
    </w:r>
    <w:r w:rsidR="006A42EC">
      <w:rPr>
        <w:rFonts w:ascii="Apple SD Gothic Neo Light" w:eastAsia="Apple SD Gothic Neo Light" w:hAnsi="Apple SD Gothic Neo Light"/>
      </w:rPr>
      <w:t>1</w:t>
    </w:r>
    <w:r w:rsidR="00741C02">
      <w:rPr>
        <w:rFonts w:ascii="Apple SD Gothic Neo Light" w:eastAsia="Apple SD Gothic Neo Light" w:hAnsi="Apple SD Gothic Neo Light"/>
      </w:rPr>
      <w:t>/2</w:t>
    </w:r>
  </w:p>
  <w:p w:rsidR="00580D3E" w:rsidRPr="005D2C83" w:rsidRDefault="00580D3E" w:rsidP="005D2C83">
    <w:pPr>
      <w:pStyle w:val="Header"/>
      <w:jc w:val="right"/>
      <w:rPr>
        <w:rFonts w:ascii="Apple SD Gothic Neo Light" w:eastAsia="Apple SD Gothic Neo Light" w:hAnsi="Apple SD Gothic Neo Light"/>
      </w:rPr>
    </w:pPr>
    <w:r w:rsidRPr="005D2C83">
      <w:rPr>
        <w:rFonts w:ascii="Apple SD Gothic Neo Light" w:eastAsia="Apple SD Gothic Neo Light" w:hAnsi="Apple SD Gothic Neo Light"/>
      </w:rPr>
      <w:fldChar w:fldCharType="begin"/>
    </w:r>
    <w:r w:rsidRPr="005D2C83">
      <w:rPr>
        <w:rFonts w:ascii="Apple SD Gothic Neo Light" w:eastAsia="Apple SD Gothic Neo Light" w:hAnsi="Apple SD Gothic Neo Light"/>
      </w:rPr>
      <w:instrText xml:space="preserve"> DATE \@ "MMMM d, yyyy" </w:instrText>
    </w:r>
    <w:r w:rsidRPr="005D2C83">
      <w:rPr>
        <w:rFonts w:ascii="Apple SD Gothic Neo Light" w:eastAsia="Apple SD Gothic Neo Light" w:hAnsi="Apple SD Gothic Neo Light"/>
      </w:rPr>
      <w:fldChar w:fldCharType="separate"/>
    </w:r>
    <w:r w:rsidR="00741C02">
      <w:rPr>
        <w:rFonts w:ascii="Apple SD Gothic Neo Light" w:eastAsia="Apple SD Gothic Neo Light" w:hAnsi="Apple SD Gothic Neo Light"/>
        <w:noProof/>
      </w:rPr>
      <w:t>January 30, 2024</w:t>
    </w:r>
    <w:r w:rsidRPr="005D2C83">
      <w:rPr>
        <w:rFonts w:ascii="Apple SD Gothic Neo Light" w:eastAsia="Apple SD Gothic Neo Light" w:hAnsi="Apple SD Gothic Neo Light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attachedTemplate r:id="rId1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02"/>
    <w:rsid w:val="000B7DDB"/>
    <w:rsid w:val="001C3D94"/>
    <w:rsid w:val="00320178"/>
    <w:rsid w:val="00403160"/>
    <w:rsid w:val="00473A99"/>
    <w:rsid w:val="00543B62"/>
    <w:rsid w:val="00580D3E"/>
    <w:rsid w:val="005B4D3B"/>
    <w:rsid w:val="005D2C83"/>
    <w:rsid w:val="005D3B8D"/>
    <w:rsid w:val="006425DE"/>
    <w:rsid w:val="006A42EC"/>
    <w:rsid w:val="00714554"/>
    <w:rsid w:val="00720C77"/>
    <w:rsid w:val="00741C02"/>
    <w:rsid w:val="007C79D4"/>
    <w:rsid w:val="007D18DF"/>
    <w:rsid w:val="008538FE"/>
    <w:rsid w:val="00872E29"/>
    <w:rsid w:val="008C013B"/>
    <w:rsid w:val="00A70E9C"/>
    <w:rsid w:val="00A7610E"/>
    <w:rsid w:val="00B40E55"/>
    <w:rsid w:val="00BB0C58"/>
    <w:rsid w:val="00D966E7"/>
    <w:rsid w:val="00E6601A"/>
    <w:rsid w:val="00F8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35512"/>
  <w15:chartTrackingRefBased/>
  <w15:docId w15:val="{E8A1E801-DD0C-4847-A52B-EEEACC0F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D3E"/>
  </w:style>
  <w:style w:type="paragraph" w:styleId="Footer">
    <w:name w:val="footer"/>
    <w:basedOn w:val="Normal"/>
    <w:link w:val="FooterChar"/>
    <w:uiPriority w:val="99"/>
    <w:unhideWhenUsed/>
    <w:rsid w:val="00580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D3E"/>
  </w:style>
  <w:style w:type="character" w:styleId="PlaceholderText">
    <w:name w:val="Placeholder Text"/>
    <w:basedOn w:val="DefaultParagraphFont"/>
    <w:uiPriority w:val="99"/>
    <w:semiHidden/>
    <w:rsid w:val="00580D3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A4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hondaaubert/Desktop/Spring%202024/%20Creative%20Coding%20II%20/%20Creative%20Coding%20I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 Creative Coding II Template.dotx</Template>
  <TotalTime>21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Rhonda Aubert</cp:lastModifiedBy>
  <cp:revision>1</cp:revision>
  <dcterms:created xsi:type="dcterms:W3CDTF">2024-01-31T04:48:00Z</dcterms:created>
  <dcterms:modified xsi:type="dcterms:W3CDTF">2024-01-31T05:13:00Z</dcterms:modified>
</cp:coreProperties>
</file>